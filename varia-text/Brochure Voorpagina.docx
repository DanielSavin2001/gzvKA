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BC" w:rsidRDefault="0087516E">
      <w:bookmarkStart w:id="0" w:name="_GoBack"/>
      <w:r>
        <w:rPr>
          <w:noProof/>
          <w:lang w:eastAsia="nl-BE"/>
        </w:rPr>
        <w:drawing>
          <wp:inline distT="0" distB="0" distL="0" distR="0">
            <wp:extent cx="6848396" cy="9648000"/>
            <wp:effectExtent l="0" t="0" r="0" b="0"/>
            <wp:docPr id="2" name="Afbeelding 2" descr="D:\Ge zijt van Kapellen\flyer_front_beel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 zijt van Kapellen\flyer_front_beeld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396" cy="9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26BC" w:rsidSect="00EB6A5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A6"/>
    <w:rsid w:val="00002537"/>
    <w:rsid w:val="00002FDC"/>
    <w:rsid w:val="0001290D"/>
    <w:rsid w:val="0001329C"/>
    <w:rsid w:val="000146F4"/>
    <w:rsid w:val="0002651F"/>
    <w:rsid w:val="000327A7"/>
    <w:rsid w:val="000368E0"/>
    <w:rsid w:val="00053C1A"/>
    <w:rsid w:val="00054657"/>
    <w:rsid w:val="000550A4"/>
    <w:rsid w:val="000574C2"/>
    <w:rsid w:val="00060AA2"/>
    <w:rsid w:val="00067842"/>
    <w:rsid w:val="00081496"/>
    <w:rsid w:val="00084983"/>
    <w:rsid w:val="000910AE"/>
    <w:rsid w:val="000A16A6"/>
    <w:rsid w:val="000A1E1D"/>
    <w:rsid w:val="000B0846"/>
    <w:rsid w:val="000D61EF"/>
    <w:rsid w:val="000D66D3"/>
    <w:rsid w:val="000E743A"/>
    <w:rsid w:val="00106F79"/>
    <w:rsid w:val="00120B8B"/>
    <w:rsid w:val="00121F47"/>
    <w:rsid w:val="001227FE"/>
    <w:rsid w:val="00134DB1"/>
    <w:rsid w:val="00143709"/>
    <w:rsid w:val="00146323"/>
    <w:rsid w:val="001478D8"/>
    <w:rsid w:val="00150E27"/>
    <w:rsid w:val="0016631F"/>
    <w:rsid w:val="001778CF"/>
    <w:rsid w:val="00183BE1"/>
    <w:rsid w:val="00196C92"/>
    <w:rsid w:val="00196E1A"/>
    <w:rsid w:val="001A76B9"/>
    <w:rsid w:val="001B4776"/>
    <w:rsid w:val="001D2164"/>
    <w:rsid w:val="001E00D9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C2720"/>
    <w:rsid w:val="002E5A75"/>
    <w:rsid w:val="00310425"/>
    <w:rsid w:val="00310F8F"/>
    <w:rsid w:val="00315DC5"/>
    <w:rsid w:val="003245A5"/>
    <w:rsid w:val="003271F7"/>
    <w:rsid w:val="00330813"/>
    <w:rsid w:val="0033404A"/>
    <w:rsid w:val="0035385F"/>
    <w:rsid w:val="003559E1"/>
    <w:rsid w:val="003610C3"/>
    <w:rsid w:val="00364304"/>
    <w:rsid w:val="00365FFE"/>
    <w:rsid w:val="00371872"/>
    <w:rsid w:val="00373250"/>
    <w:rsid w:val="00377968"/>
    <w:rsid w:val="00394672"/>
    <w:rsid w:val="003A3494"/>
    <w:rsid w:val="003A3B38"/>
    <w:rsid w:val="003A49C5"/>
    <w:rsid w:val="003A68DC"/>
    <w:rsid w:val="003C0B71"/>
    <w:rsid w:val="003C21B0"/>
    <w:rsid w:val="003D16D8"/>
    <w:rsid w:val="003D4D0C"/>
    <w:rsid w:val="003E6261"/>
    <w:rsid w:val="003F025B"/>
    <w:rsid w:val="003F05E7"/>
    <w:rsid w:val="00407CF3"/>
    <w:rsid w:val="0041258D"/>
    <w:rsid w:val="00436631"/>
    <w:rsid w:val="00437A41"/>
    <w:rsid w:val="0044105C"/>
    <w:rsid w:val="00451466"/>
    <w:rsid w:val="004609BA"/>
    <w:rsid w:val="0048345B"/>
    <w:rsid w:val="004863D1"/>
    <w:rsid w:val="0049362D"/>
    <w:rsid w:val="004A58A2"/>
    <w:rsid w:val="004B67B3"/>
    <w:rsid w:val="004C7BD4"/>
    <w:rsid w:val="004D69C0"/>
    <w:rsid w:val="004F1EA8"/>
    <w:rsid w:val="00536F40"/>
    <w:rsid w:val="00541B27"/>
    <w:rsid w:val="00550A80"/>
    <w:rsid w:val="0055402A"/>
    <w:rsid w:val="00561EA0"/>
    <w:rsid w:val="0056301C"/>
    <w:rsid w:val="00580400"/>
    <w:rsid w:val="005835D5"/>
    <w:rsid w:val="00593C28"/>
    <w:rsid w:val="005A6C81"/>
    <w:rsid w:val="005A6DA9"/>
    <w:rsid w:val="005B3BD9"/>
    <w:rsid w:val="005D1355"/>
    <w:rsid w:val="005D44AA"/>
    <w:rsid w:val="005D64C6"/>
    <w:rsid w:val="0062118D"/>
    <w:rsid w:val="00630EA2"/>
    <w:rsid w:val="00652647"/>
    <w:rsid w:val="00655375"/>
    <w:rsid w:val="006555BC"/>
    <w:rsid w:val="0067116C"/>
    <w:rsid w:val="0067145B"/>
    <w:rsid w:val="00675C0C"/>
    <w:rsid w:val="006816D7"/>
    <w:rsid w:val="00684A3F"/>
    <w:rsid w:val="0068631D"/>
    <w:rsid w:val="006A2F1F"/>
    <w:rsid w:val="006A42D9"/>
    <w:rsid w:val="006A50AB"/>
    <w:rsid w:val="006A7205"/>
    <w:rsid w:val="006C36D1"/>
    <w:rsid w:val="006C3B6D"/>
    <w:rsid w:val="006C76E0"/>
    <w:rsid w:val="006D0CBD"/>
    <w:rsid w:val="006D38A2"/>
    <w:rsid w:val="006D482C"/>
    <w:rsid w:val="006F0740"/>
    <w:rsid w:val="006F2847"/>
    <w:rsid w:val="006F5BEE"/>
    <w:rsid w:val="006F61C4"/>
    <w:rsid w:val="007015B0"/>
    <w:rsid w:val="0070721B"/>
    <w:rsid w:val="00707BF8"/>
    <w:rsid w:val="00730723"/>
    <w:rsid w:val="00733A63"/>
    <w:rsid w:val="00736CDE"/>
    <w:rsid w:val="00740DA5"/>
    <w:rsid w:val="007432AD"/>
    <w:rsid w:val="00745339"/>
    <w:rsid w:val="00754973"/>
    <w:rsid w:val="0076023F"/>
    <w:rsid w:val="00766A73"/>
    <w:rsid w:val="007778C8"/>
    <w:rsid w:val="007922DE"/>
    <w:rsid w:val="007927BC"/>
    <w:rsid w:val="007930B2"/>
    <w:rsid w:val="00794F72"/>
    <w:rsid w:val="007C1C3F"/>
    <w:rsid w:val="007D1CE5"/>
    <w:rsid w:val="007E2289"/>
    <w:rsid w:val="00821E65"/>
    <w:rsid w:val="0083637C"/>
    <w:rsid w:val="00845578"/>
    <w:rsid w:val="00845CA3"/>
    <w:rsid w:val="0085732A"/>
    <w:rsid w:val="008648CC"/>
    <w:rsid w:val="0087516E"/>
    <w:rsid w:val="00880AA5"/>
    <w:rsid w:val="00881E3D"/>
    <w:rsid w:val="0088223E"/>
    <w:rsid w:val="008964CE"/>
    <w:rsid w:val="008A2D18"/>
    <w:rsid w:val="008A687D"/>
    <w:rsid w:val="008B11BA"/>
    <w:rsid w:val="008B5BF1"/>
    <w:rsid w:val="008C5B80"/>
    <w:rsid w:val="008F480C"/>
    <w:rsid w:val="009043B8"/>
    <w:rsid w:val="00907C4D"/>
    <w:rsid w:val="00910DCD"/>
    <w:rsid w:val="0091604E"/>
    <w:rsid w:val="009220A1"/>
    <w:rsid w:val="00927DDE"/>
    <w:rsid w:val="00937E91"/>
    <w:rsid w:val="009400B1"/>
    <w:rsid w:val="00945999"/>
    <w:rsid w:val="0095157D"/>
    <w:rsid w:val="009547A6"/>
    <w:rsid w:val="00954AA6"/>
    <w:rsid w:val="00955050"/>
    <w:rsid w:val="00967C11"/>
    <w:rsid w:val="00971966"/>
    <w:rsid w:val="009742FC"/>
    <w:rsid w:val="00991989"/>
    <w:rsid w:val="0099378C"/>
    <w:rsid w:val="009B4472"/>
    <w:rsid w:val="009B7229"/>
    <w:rsid w:val="009C0414"/>
    <w:rsid w:val="009C162B"/>
    <w:rsid w:val="009C5501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7F30"/>
    <w:rsid w:val="00A57751"/>
    <w:rsid w:val="00A57934"/>
    <w:rsid w:val="00A947FD"/>
    <w:rsid w:val="00AA1701"/>
    <w:rsid w:val="00AB255F"/>
    <w:rsid w:val="00AC21AE"/>
    <w:rsid w:val="00AC2334"/>
    <w:rsid w:val="00AC2620"/>
    <w:rsid w:val="00AC5DDB"/>
    <w:rsid w:val="00AD33A4"/>
    <w:rsid w:val="00AE4155"/>
    <w:rsid w:val="00AF19BF"/>
    <w:rsid w:val="00AF3092"/>
    <w:rsid w:val="00B029AA"/>
    <w:rsid w:val="00B0457C"/>
    <w:rsid w:val="00B05751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86A1B"/>
    <w:rsid w:val="00B954A3"/>
    <w:rsid w:val="00BA3BB7"/>
    <w:rsid w:val="00BB326B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D8"/>
    <w:rsid w:val="00BF2163"/>
    <w:rsid w:val="00C1677D"/>
    <w:rsid w:val="00C20992"/>
    <w:rsid w:val="00C228C2"/>
    <w:rsid w:val="00C24441"/>
    <w:rsid w:val="00C26B5A"/>
    <w:rsid w:val="00C423E4"/>
    <w:rsid w:val="00C557EC"/>
    <w:rsid w:val="00C67942"/>
    <w:rsid w:val="00C81EA5"/>
    <w:rsid w:val="00C86D5D"/>
    <w:rsid w:val="00CA12C1"/>
    <w:rsid w:val="00CB1FDB"/>
    <w:rsid w:val="00CC3E56"/>
    <w:rsid w:val="00CD34A5"/>
    <w:rsid w:val="00CD6326"/>
    <w:rsid w:val="00CE074C"/>
    <w:rsid w:val="00CF3F83"/>
    <w:rsid w:val="00D16C0F"/>
    <w:rsid w:val="00D326BC"/>
    <w:rsid w:val="00D34FE6"/>
    <w:rsid w:val="00D47E42"/>
    <w:rsid w:val="00D6080F"/>
    <w:rsid w:val="00D61163"/>
    <w:rsid w:val="00D6555E"/>
    <w:rsid w:val="00D67483"/>
    <w:rsid w:val="00D762A0"/>
    <w:rsid w:val="00D9059E"/>
    <w:rsid w:val="00DA04B7"/>
    <w:rsid w:val="00DB206B"/>
    <w:rsid w:val="00DB5624"/>
    <w:rsid w:val="00DB6978"/>
    <w:rsid w:val="00DC1D76"/>
    <w:rsid w:val="00DC43EC"/>
    <w:rsid w:val="00DD6BF9"/>
    <w:rsid w:val="00DE63E2"/>
    <w:rsid w:val="00DF33DC"/>
    <w:rsid w:val="00DF719E"/>
    <w:rsid w:val="00E0082F"/>
    <w:rsid w:val="00E03882"/>
    <w:rsid w:val="00E248CA"/>
    <w:rsid w:val="00E35F7E"/>
    <w:rsid w:val="00E45FDF"/>
    <w:rsid w:val="00E677B2"/>
    <w:rsid w:val="00E74F95"/>
    <w:rsid w:val="00E76858"/>
    <w:rsid w:val="00E774FA"/>
    <w:rsid w:val="00EA4A4D"/>
    <w:rsid w:val="00EB5045"/>
    <w:rsid w:val="00EB6A5C"/>
    <w:rsid w:val="00EB797A"/>
    <w:rsid w:val="00ED0637"/>
    <w:rsid w:val="00ED4B1C"/>
    <w:rsid w:val="00F046B2"/>
    <w:rsid w:val="00F05DAB"/>
    <w:rsid w:val="00F33F8D"/>
    <w:rsid w:val="00F41C01"/>
    <w:rsid w:val="00F4764E"/>
    <w:rsid w:val="00F47A79"/>
    <w:rsid w:val="00F530D9"/>
    <w:rsid w:val="00F55E87"/>
    <w:rsid w:val="00F85732"/>
    <w:rsid w:val="00F96142"/>
    <w:rsid w:val="00F97FC3"/>
    <w:rsid w:val="00FA66FE"/>
    <w:rsid w:val="00FB5C8C"/>
    <w:rsid w:val="00FB78EA"/>
    <w:rsid w:val="00FC1E22"/>
    <w:rsid w:val="00FC47E5"/>
    <w:rsid w:val="00FC4E1E"/>
    <w:rsid w:val="00FE2D0B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B6A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6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B6A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6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%20zijt%20van%20Kapellen\Brochure%20-%20voorpagin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 - voorpagina.dotx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2</cp:revision>
  <dcterms:created xsi:type="dcterms:W3CDTF">2014-06-26T12:45:00Z</dcterms:created>
  <dcterms:modified xsi:type="dcterms:W3CDTF">2014-06-26T12:46:00Z</dcterms:modified>
</cp:coreProperties>
</file>